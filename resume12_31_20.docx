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10800"/>
      </w:tblGrid>
      <w:tr w:rsidR="00692703" w:rsidRPr="00CF1A49" w14:paraId="4544FA8E" w14:textId="77777777" w:rsidTr="00007728">
        <w:trPr>
          <w:trHeight w:hRule="exact" w:val="1800"/>
        </w:trPr>
        <w:tc>
          <w:tcPr>
            <w:tcW w:w="9360" w:type="dxa"/>
            <w:tcMar>
              <w:top w:w="0" w:type="dxa"/>
              <w:bottom w:w="0" w:type="dxa"/>
            </w:tcMar>
          </w:tcPr>
          <w:p w14:paraId="1CBFF8AC" w14:textId="3565E045" w:rsidR="00692703" w:rsidRPr="00CF1A49" w:rsidRDefault="00047B74" w:rsidP="00913946">
            <w:pPr>
              <w:pStyle w:val="Title"/>
            </w:pPr>
            <w:r>
              <w:t>Rebecca Vereb Eng</w:t>
            </w:r>
          </w:p>
          <w:p w14:paraId="0BB390EA" w14:textId="35A11327" w:rsidR="00692703" w:rsidRPr="00CF1A49" w:rsidRDefault="00047B74" w:rsidP="00913946">
            <w:pPr>
              <w:pStyle w:val="ContactInfo"/>
              <w:contextualSpacing w:val="0"/>
            </w:pPr>
            <w:r>
              <w:t xml:space="preserve">7918 </w:t>
            </w:r>
            <w:proofErr w:type="spellStart"/>
            <w:r>
              <w:t>Anfred</w:t>
            </w:r>
            <w:proofErr w:type="spellEnd"/>
            <w:r>
              <w:t xml:space="preserve"> Drive, Laurel, MD  20723    </w:t>
            </w:r>
            <w:r w:rsidR="00112C26">
              <w:t>|C|</w:t>
            </w:r>
            <w:r>
              <w:t xml:space="preserve"> 443-285-1080</w:t>
            </w:r>
          </w:p>
          <w:p w14:paraId="02CB1DDB" w14:textId="0D9387BC" w:rsidR="00692703" w:rsidRPr="00CF1A49" w:rsidRDefault="007A565E" w:rsidP="00913946">
            <w:pPr>
              <w:pStyle w:val="ContactInfoEmphasis"/>
              <w:contextualSpacing w:val="0"/>
            </w:pPr>
            <w:hyperlink r:id="rId7" w:history="1">
              <w:r w:rsidRPr="00027A05">
                <w:rPr>
                  <w:rStyle w:val="Hyperlink"/>
                </w:rPr>
                <w:t>beckyeng226@gmail.com</w:t>
              </w:r>
            </w:hyperlink>
            <w:r>
              <w:t xml:space="preserve"> | </w:t>
            </w:r>
            <w:hyperlink r:id="rId8" w:history="1">
              <w:r w:rsidRPr="007A565E">
                <w:rPr>
                  <w:rStyle w:val="Hyperlink"/>
                </w:rPr>
                <w:t>beckyeng226.github.io</w:t>
              </w:r>
            </w:hyperlink>
          </w:p>
        </w:tc>
      </w:tr>
      <w:tr w:rsidR="009571D8" w:rsidRPr="00CF1A49" w14:paraId="5A9CC25F" w14:textId="77777777" w:rsidTr="00112C26">
        <w:trPr>
          <w:trHeight w:val="562"/>
        </w:trPr>
        <w:tc>
          <w:tcPr>
            <w:tcW w:w="9360" w:type="dxa"/>
            <w:tcMar>
              <w:top w:w="432" w:type="dxa"/>
            </w:tcMar>
            <w:vAlign w:val="center"/>
          </w:tcPr>
          <w:p w14:paraId="024CE293" w14:textId="1F0DCF05" w:rsidR="001755A8" w:rsidRPr="00CF1A49" w:rsidRDefault="00112C26" w:rsidP="00913946">
            <w:pPr>
              <w:contextualSpacing w:val="0"/>
            </w:pPr>
            <w:r>
              <w:t>Seeking a</w:t>
            </w:r>
            <w:r w:rsidR="000E1F80">
              <w:t xml:space="preserve"> p</w:t>
            </w:r>
            <w:r>
              <w:t>art-time position in the field</w:t>
            </w:r>
            <w:r w:rsidR="000E1F80">
              <w:t xml:space="preserve"> of educational technology</w:t>
            </w:r>
            <w:r>
              <w:t>.  Experience teaching face-to-face and online courses</w:t>
            </w:r>
            <w:r w:rsidR="000E1F80">
              <w:t xml:space="preserve"> using Canvas</w:t>
            </w:r>
            <w:r>
              <w:t>, and experience working with students, teachers, and parents as a school psychologist.</w:t>
            </w:r>
            <w:r w:rsidR="000E1F80">
              <w:t xml:space="preserve">  Additional training in programming and </w:t>
            </w:r>
            <w:r w:rsidR="007A565E">
              <w:t>website</w:t>
            </w:r>
            <w:r w:rsidR="000E1F80">
              <w:t>/application development.</w:t>
            </w:r>
            <w:r w:rsidR="00D55647">
              <w:t xml:space="preserve">  Experience designing, developing, and managing websites for non-profit groups.</w:t>
            </w:r>
          </w:p>
        </w:tc>
      </w:tr>
    </w:tbl>
    <w:p w14:paraId="4AD98D5B" w14:textId="77777777" w:rsidR="004E01EB" w:rsidRPr="00CF1A49" w:rsidRDefault="002C6D74" w:rsidP="004E01EB">
      <w:pPr>
        <w:pStyle w:val="Heading1"/>
      </w:pPr>
      <w:sdt>
        <w:sdtPr>
          <w:alias w:val="Experience:"/>
          <w:tag w:val="Experience:"/>
          <w:id w:val="-1983300934"/>
          <w:placeholder>
            <w:docPart w:val="B9D7322A4F3549DFB856C2A66DB73E27"/>
          </w:placeholder>
          <w:temporary/>
          <w:showingPlcHdr/>
          <w15:appearance w15:val="hidden"/>
        </w:sdtPr>
        <w:sdtEndPr/>
        <w:sdtContent>
          <w:r w:rsidR="004E01EB"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10723"/>
      </w:tblGrid>
      <w:tr w:rsidR="001D0BF1" w:rsidRPr="00CF1A49" w14:paraId="58A9E5BD" w14:textId="77777777" w:rsidTr="00D66A52">
        <w:tc>
          <w:tcPr>
            <w:tcW w:w="9355" w:type="dxa"/>
          </w:tcPr>
          <w:p w14:paraId="1710BA8C" w14:textId="49F1BC6A" w:rsidR="001D0BF1" w:rsidRPr="00CF1A49" w:rsidRDefault="00047B74" w:rsidP="001D0BF1">
            <w:pPr>
              <w:pStyle w:val="Heading3"/>
              <w:contextualSpacing w:val="0"/>
              <w:outlineLvl w:val="2"/>
            </w:pPr>
            <w:r>
              <w:t xml:space="preserve">2004 - </w:t>
            </w:r>
            <w:r w:rsidR="007F420B">
              <w:t>2020</w:t>
            </w:r>
          </w:p>
          <w:p w14:paraId="77D14235" w14:textId="3056AA7B" w:rsidR="001D0BF1" w:rsidRPr="00CF1A49" w:rsidRDefault="00047B74" w:rsidP="001D0BF1">
            <w:pPr>
              <w:pStyle w:val="Heading2"/>
              <w:contextualSpacing w:val="0"/>
              <w:outlineLvl w:val="1"/>
            </w:pPr>
            <w:r>
              <w:t>school psychologist</w:t>
            </w:r>
            <w:r w:rsidR="001D0BF1" w:rsidRPr="00CF1A49">
              <w:t xml:space="preserve">, </w:t>
            </w:r>
            <w:r>
              <w:rPr>
                <w:rStyle w:val="SubtleReference"/>
              </w:rPr>
              <w:t>howard county public school system</w:t>
            </w:r>
          </w:p>
          <w:p w14:paraId="4614D5AB" w14:textId="77777777" w:rsidR="001E3120" w:rsidRDefault="00EC4C5F" w:rsidP="001D0BF1">
            <w:r>
              <w:t>Have worked</w:t>
            </w:r>
            <w:r w:rsidR="00047B74" w:rsidRPr="00976AC1">
              <w:t xml:space="preserve"> in a </w:t>
            </w:r>
            <w:r w:rsidR="00047B74">
              <w:t>variety of</w:t>
            </w:r>
            <w:r w:rsidR="00047B74" w:rsidRPr="00976AC1">
              <w:t xml:space="preserve"> school</w:t>
            </w:r>
            <w:r w:rsidR="00047B74">
              <w:t>s</w:t>
            </w:r>
            <w:r w:rsidR="00047B74" w:rsidRPr="00976AC1">
              <w:t>,</w:t>
            </w:r>
            <w:r w:rsidR="00047B74">
              <w:t xml:space="preserve"> including</w:t>
            </w:r>
            <w:r w:rsidR="00047B74" w:rsidRPr="00976AC1">
              <w:t xml:space="preserve"> an early childhood program </w:t>
            </w:r>
            <w:r w:rsidR="00047B74">
              <w:t>for</w:t>
            </w:r>
            <w:r w:rsidR="00047B74" w:rsidRPr="00976AC1">
              <w:t xml:space="preserve"> children </w:t>
            </w:r>
            <w:r w:rsidR="00047B74">
              <w:t>from birth to</w:t>
            </w:r>
            <w:r w:rsidR="00047B74" w:rsidRPr="00976AC1">
              <w:t xml:space="preserve"> 5, a program for </w:t>
            </w:r>
            <w:r w:rsidR="00047B74">
              <w:t xml:space="preserve">middle and high school </w:t>
            </w:r>
            <w:r w:rsidR="00047B74" w:rsidRPr="00976AC1">
              <w:t>students with emotional disabilities, and a separate public day school for students with severe disabilities and significant medical needs.</w:t>
            </w:r>
            <w:r w:rsidR="00047B74">
              <w:t xml:space="preserve">  Duties</w:t>
            </w:r>
            <w:r w:rsidR="00047B74" w:rsidRPr="00976AC1">
              <w:t xml:space="preserve"> include assessing students with academic, behavioral, social, and emotional concerns, coordinating multidisciplinary collaborative assessments for students with multiple disabilities, providing individual and group counseling, intervention development and implementation, data collection and intervention monitoring, consultation with teachers, therapists, and parents, parent and teacher training, </w:t>
            </w:r>
            <w:r w:rsidR="00047B74">
              <w:t xml:space="preserve">and </w:t>
            </w:r>
            <w:r w:rsidR="00047B74" w:rsidRPr="00976AC1">
              <w:t>coordinating academic intervention teams</w:t>
            </w:r>
            <w:r w:rsidR="00047B74">
              <w:t>.  S</w:t>
            </w:r>
            <w:r w:rsidR="00047B74" w:rsidRPr="00976AC1">
              <w:t>erved as a member of the school crisis team, the county-wide anti-bullying task force,</w:t>
            </w:r>
            <w:r w:rsidR="00047B74">
              <w:t xml:space="preserve"> the psychology department test review and approval committee, </w:t>
            </w:r>
            <w:r w:rsidR="00047B74" w:rsidRPr="00976AC1">
              <w:t xml:space="preserve">and the county interview team for new hires.  </w:t>
            </w:r>
          </w:p>
          <w:p w14:paraId="7DF7E0FB" w14:textId="77777777" w:rsidR="00E50C2B" w:rsidRDefault="00E50C2B" w:rsidP="001D0BF1"/>
          <w:p w14:paraId="68614241" w14:textId="4EB10B58" w:rsidR="00E50C2B" w:rsidRDefault="00E50C2B" w:rsidP="001D0BF1">
            <w:pPr>
              <w:rPr>
                <w:b/>
                <w:bCs/>
              </w:rPr>
            </w:pPr>
            <w:r w:rsidRPr="00E50C2B">
              <w:rPr>
                <w:b/>
                <w:bCs/>
              </w:rPr>
              <w:t xml:space="preserve">2019 </w:t>
            </w:r>
            <w:r>
              <w:rPr>
                <w:b/>
                <w:bCs/>
              </w:rPr>
              <w:t>–</w:t>
            </w:r>
            <w:r w:rsidRPr="00E50C2B">
              <w:rPr>
                <w:b/>
                <w:bCs/>
              </w:rPr>
              <w:t xml:space="preserve"> PRESENT</w:t>
            </w:r>
          </w:p>
          <w:p w14:paraId="64F38D65" w14:textId="29F2DFFF" w:rsidR="00E50C2B" w:rsidRDefault="00E50C2B" w:rsidP="001D0BF1">
            <w:pPr>
              <w:rPr>
                <w:sz w:val="26"/>
                <w:szCs w:val="26"/>
              </w:rPr>
            </w:pPr>
            <w:r w:rsidRPr="00E50C2B">
              <w:rPr>
                <w:b/>
                <w:bCs/>
                <w:color w:val="1D824C" w:themeColor="accent1"/>
                <w:sz w:val="26"/>
                <w:szCs w:val="26"/>
              </w:rPr>
              <w:t>WEBMASTER</w:t>
            </w:r>
            <w:r>
              <w:rPr>
                <w:b/>
                <w:bCs/>
                <w:color w:val="1D824C" w:themeColor="accent1"/>
                <w:sz w:val="26"/>
                <w:szCs w:val="26"/>
              </w:rPr>
              <w:t xml:space="preserve"> &amp; VP COMMUNICATIONS</w:t>
            </w:r>
            <w:r w:rsidRPr="00E50C2B">
              <w:rPr>
                <w:b/>
                <w:bCs/>
                <w:color w:val="1D824C" w:themeColor="accent1"/>
                <w:sz w:val="26"/>
                <w:szCs w:val="26"/>
              </w:rPr>
              <w:t>,</w:t>
            </w:r>
            <w:r w:rsidRPr="00E50C2B">
              <w:rPr>
                <w:b/>
                <w:bCs/>
                <w:sz w:val="26"/>
                <w:szCs w:val="26"/>
              </w:rPr>
              <w:t xml:space="preserve"> </w:t>
            </w:r>
            <w:r w:rsidRPr="00E50C2B">
              <w:rPr>
                <w:sz w:val="26"/>
                <w:szCs w:val="26"/>
              </w:rPr>
              <w:t>HAMMOND ELEMENTARY PTA</w:t>
            </w:r>
          </w:p>
          <w:p w14:paraId="31E5D1AF" w14:textId="208D6B66" w:rsidR="00E50C2B" w:rsidRPr="00E50C2B" w:rsidRDefault="00E50C2B" w:rsidP="001D0BF1">
            <w:r>
              <w:t xml:space="preserve">Manage the day-to-day updates of the PTA website, </w:t>
            </w:r>
            <w:r w:rsidR="007F420B">
              <w:t xml:space="preserve">hespta.org, </w:t>
            </w:r>
            <w:r>
              <w:t>including posting announcements regarding upcoming activities and events, updating the page-linked calendar, removing or archiving out-of-date information, and managing multimedia information, such as photos and videos.  In the summer of 2020, redesigned and developed the website to be more user friendly and to make it responsive to mobile devices.  Also manage Facebook posts and eblast announcements sent to families across the school</w:t>
            </w:r>
            <w:r w:rsidR="007F420B">
              <w:t>, administrator of the PTA Google Suite, including all PTA email addresses and accounts, and manage the webhost services for the website</w:t>
            </w:r>
            <w:r>
              <w:t>.</w:t>
            </w:r>
          </w:p>
        </w:tc>
      </w:tr>
      <w:tr w:rsidR="00F61DF9" w:rsidRPr="00CF1A49" w14:paraId="63DDCBDF" w14:textId="77777777" w:rsidTr="00F61DF9">
        <w:tc>
          <w:tcPr>
            <w:tcW w:w="9355" w:type="dxa"/>
            <w:tcMar>
              <w:top w:w="216" w:type="dxa"/>
            </w:tcMar>
          </w:tcPr>
          <w:p w14:paraId="4A267CFE" w14:textId="29F616E2" w:rsidR="007F420B" w:rsidRDefault="007F420B" w:rsidP="007F420B">
            <w:pPr>
              <w:rPr>
                <w:b/>
                <w:bCs/>
              </w:rPr>
            </w:pPr>
            <w:r w:rsidRPr="00E50C2B">
              <w:rPr>
                <w:b/>
                <w:bCs/>
              </w:rPr>
              <w:t>2019</w:t>
            </w:r>
          </w:p>
          <w:p w14:paraId="41960BEB" w14:textId="12759DBB" w:rsidR="007F420B" w:rsidRPr="007F420B" w:rsidRDefault="007F420B" w:rsidP="007F420B">
            <w:pPr>
              <w:rPr>
                <w:sz w:val="26"/>
                <w:szCs w:val="26"/>
              </w:rPr>
            </w:pPr>
            <w:r w:rsidRPr="00E50C2B">
              <w:rPr>
                <w:b/>
                <w:bCs/>
                <w:color w:val="1D824C" w:themeColor="accent1"/>
                <w:sz w:val="26"/>
                <w:szCs w:val="26"/>
              </w:rPr>
              <w:t>WEB</w:t>
            </w:r>
            <w:r>
              <w:rPr>
                <w:b/>
                <w:bCs/>
                <w:color w:val="1D824C" w:themeColor="accent1"/>
                <w:sz w:val="26"/>
                <w:szCs w:val="26"/>
              </w:rPr>
              <w:t>SITE DEVELOPER</w:t>
            </w:r>
            <w:r w:rsidRPr="00E50C2B">
              <w:rPr>
                <w:b/>
                <w:bCs/>
                <w:color w:val="1D824C" w:themeColor="accent1"/>
                <w:sz w:val="26"/>
                <w:szCs w:val="26"/>
              </w:rPr>
              <w:t>,</w:t>
            </w:r>
            <w:r w:rsidRPr="00E50C2B">
              <w:rPr>
                <w:b/>
                <w:bCs/>
                <w:sz w:val="26"/>
                <w:szCs w:val="26"/>
              </w:rPr>
              <w:t xml:space="preserve"> </w:t>
            </w:r>
            <w:r>
              <w:rPr>
                <w:sz w:val="26"/>
                <w:szCs w:val="26"/>
              </w:rPr>
              <w:t>INTERNATIONAL CHILD ART FOUNDATION</w:t>
            </w:r>
          </w:p>
          <w:p w14:paraId="313144BB" w14:textId="1BD9CABC" w:rsidR="007F420B" w:rsidRPr="007F420B" w:rsidRDefault="007F420B" w:rsidP="007F420B">
            <w:pPr>
              <w:pStyle w:val="Heading3"/>
              <w:contextualSpacing w:val="0"/>
              <w:outlineLvl w:val="2"/>
              <w:rPr>
                <w:b w:val="0"/>
                <w:bCs/>
                <w:szCs w:val="22"/>
              </w:rPr>
            </w:pPr>
            <w:r>
              <w:rPr>
                <w:b w:val="0"/>
                <w:bCs/>
                <w:caps w:val="0"/>
                <w:szCs w:val="22"/>
              </w:rPr>
              <w:t xml:space="preserve">Designed and developed the VR Heaven project website, VRHeaven.org, for the International Child Art Foundation.  </w:t>
            </w:r>
          </w:p>
          <w:p w14:paraId="3C07DD2C" w14:textId="77777777" w:rsidR="007F420B" w:rsidRDefault="007F420B" w:rsidP="007F420B">
            <w:pPr>
              <w:pStyle w:val="Heading3"/>
              <w:contextualSpacing w:val="0"/>
              <w:outlineLvl w:val="2"/>
            </w:pPr>
          </w:p>
          <w:p w14:paraId="08DF6239" w14:textId="36929A2B" w:rsidR="00F61DF9" w:rsidRPr="00CF1A49" w:rsidRDefault="00047B74" w:rsidP="00F61DF9">
            <w:pPr>
              <w:pStyle w:val="Heading3"/>
              <w:contextualSpacing w:val="0"/>
              <w:outlineLvl w:val="2"/>
            </w:pPr>
            <w:r>
              <w:t>2009-2016</w:t>
            </w:r>
          </w:p>
          <w:p w14:paraId="7CC7E105" w14:textId="4465BB19" w:rsidR="00F61DF9" w:rsidRPr="00CF1A49" w:rsidRDefault="00047B74" w:rsidP="00F61DF9">
            <w:pPr>
              <w:pStyle w:val="Heading2"/>
              <w:contextualSpacing w:val="0"/>
              <w:outlineLvl w:val="1"/>
            </w:pPr>
            <w:r>
              <w:t>senior adjunct instructor</w:t>
            </w:r>
            <w:r w:rsidR="00F61DF9" w:rsidRPr="00CF1A49">
              <w:t xml:space="preserve">, </w:t>
            </w:r>
            <w:r>
              <w:rPr>
                <w:rStyle w:val="SubtleReference"/>
              </w:rPr>
              <w:t>howard community college</w:t>
            </w:r>
          </w:p>
          <w:p w14:paraId="1B10857D" w14:textId="0A97CF37" w:rsidR="00F61DF9" w:rsidRDefault="00047B74" w:rsidP="00F61DF9">
            <w:r>
              <w:t>Taught “</w:t>
            </w:r>
            <w:r w:rsidRPr="00976AC1">
              <w:t>Introduction to Sport and Exercise Psychology</w:t>
            </w:r>
            <w:r>
              <w:t>”</w:t>
            </w:r>
            <w:r w:rsidRPr="00976AC1">
              <w:t xml:space="preserve"> course</w:t>
            </w:r>
            <w:r>
              <w:t xml:space="preserve"> as a face-to-face course and as an online course.  Adapted</w:t>
            </w:r>
            <w:r w:rsidRPr="00976AC1">
              <w:t xml:space="preserve"> the course</w:t>
            </w:r>
            <w:r>
              <w:t xml:space="preserve"> from the face-to-face course format</w:t>
            </w:r>
            <w:r w:rsidRPr="00976AC1">
              <w:t xml:space="preserve"> to an online format using the Learning Management System (LMS) Canvas, </w:t>
            </w:r>
            <w:r>
              <w:t>including creation of multimedia presentations, development of course assignments and assessments, and creation online group discussions to facilitate student interactions.</w:t>
            </w:r>
          </w:p>
        </w:tc>
      </w:tr>
    </w:tbl>
    <w:sdt>
      <w:sdtPr>
        <w:alias w:val="Education:"/>
        <w:tag w:val="Education:"/>
        <w:id w:val="-1908763273"/>
        <w:placeholder>
          <w:docPart w:val="6B1EEB18A8BE4CFF9DBDBF931CD71BC6"/>
        </w:placeholder>
        <w:temporary/>
        <w:showingPlcHdr/>
        <w15:appearance w15:val="hidden"/>
      </w:sdtPr>
      <w:sdtEndPr/>
      <w:sdtContent>
        <w:p w14:paraId="4EE32472" w14:textId="77777777" w:rsidR="00DA59AA" w:rsidRPr="00CF1A49" w:rsidRDefault="00DA59AA" w:rsidP="0097790C">
          <w:pPr>
            <w:pStyle w:val="Heading1"/>
          </w:pPr>
          <w:r w:rsidRPr="00CF1A49">
            <w:t>Education</w:t>
          </w:r>
        </w:p>
      </w:sdtContent>
    </w:sdt>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10723"/>
      </w:tblGrid>
      <w:tr w:rsidR="001D0BF1" w:rsidRPr="00CF1A49" w14:paraId="79C51F2F" w14:textId="77777777" w:rsidTr="00047B74">
        <w:tc>
          <w:tcPr>
            <w:tcW w:w="9290" w:type="dxa"/>
          </w:tcPr>
          <w:p w14:paraId="7AF9FB9B" w14:textId="0A31C40F" w:rsidR="001D0BF1" w:rsidRPr="00CF1A49" w:rsidRDefault="00047B74" w:rsidP="001D0BF1">
            <w:pPr>
              <w:pStyle w:val="Heading3"/>
              <w:contextualSpacing w:val="0"/>
              <w:outlineLvl w:val="2"/>
            </w:pPr>
            <w:r>
              <w:t>May 2007</w:t>
            </w:r>
          </w:p>
          <w:p w14:paraId="3AF8E710" w14:textId="0ECB64B0" w:rsidR="007538DC" w:rsidRPr="00CF1A49" w:rsidRDefault="00047B74" w:rsidP="00047B74">
            <w:pPr>
              <w:pStyle w:val="Heading2"/>
              <w:contextualSpacing w:val="0"/>
              <w:outlineLvl w:val="1"/>
            </w:pPr>
            <w:r>
              <w:t>Ph.D. School psychology</w:t>
            </w:r>
            <w:r w:rsidR="001D0BF1" w:rsidRPr="00CF1A49">
              <w:t xml:space="preserve">, </w:t>
            </w:r>
            <w:r>
              <w:rPr>
                <w:rStyle w:val="SubtleReference"/>
              </w:rPr>
              <w:t>Lehigh university</w:t>
            </w:r>
          </w:p>
        </w:tc>
      </w:tr>
      <w:tr w:rsidR="00047B74" w:rsidRPr="00CF1A49" w14:paraId="26FB0479" w14:textId="77777777" w:rsidTr="00047B74">
        <w:tc>
          <w:tcPr>
            <w:tcW w:w="9290" w:type="dxa"/>
            <w:tcMar>
              <w:top w:w="216" w:type="dxa"/>
            </w:tcMar>
          </w:tcPr>
          <w:p w14:paraId="1A0EE28C" w14:textId="77777777" w:rsidR="00047B74" w:rsidRPr="00CF1A49" w:rsidRDefault="00047B74" w:rsidP="00047B74">
            <w:pPr>
              <w:pStyle w:val="Heading3"/>
              <w:contextualSpacing w:val="0"/>
              <w:outlineLvl w:val="2"/>
            </w:pPr>
            <w:r>
              <w:t>January</w:t>
            </w:r>
            <w:r w:rsidRPr="00CF1A49">
              <w:t xml:space="preserve"> </w:t>
            </w:r>
            <w:r>
              <w:t>2001</w:t>
            </w:r>
          </w:p>
          <w:p w14:paraId="4815C184" w14:textId="77777777" w:rsidR="00047B74" w:rsidRPr="00CF1A49" w:rsidRDefault="00047B74" w:rsidP="00047B74">
            <w:pPr>
              <w:pStyle w:val="Heading2"/>
              <w:contextualSpacing w:val="0"/>
              <w:outlineLvl w:val="1"/>
            </w:pPr>
            <w:r>
              <w:t>M.Ed. human development</w:t>
            </w:r>
            <w:r w:rsidRPr="00CF1A49">
              <w:t xml:space="preserve">, </w:t>
            </w:r>
            <w:r>
              <w:rPr>
                <w:rStyle w:val="SubtleReference"/>
              </w:rPr>
              <w:t>lehigh university</w:t>
            </w:r>
          </w:p>
          <w:p w14:paraId="682B018E" w14:textId="77777777" w:rsidR="00047B74" w:rsidRDefault="00047B74" w:rsidP="00047B74">
            <w:pPr>
              <w:pStyle w:val="Heading3"/>
              <w:contextualSpacing w:val="0"/>
              <w:outlineLvl w:val="2"/>
            </w:pPr>
          </w:p>
          <w:p w14:paraId="3337E473" w14:textId="7652F918" w:rsidR="00047B74" w:rsidRPr="00CF1A49" w:rsidRDefault="00047B74" w:rsidP="00047B74">
            <w:pPr>
              <w:pStyle w:val="Heading3"/>
              <w:contextualSpacing w:val="0"/>
              <w:outlineLvl w:val="2"/>
            </w:pPr>
            <w:r>
              <w:t>december 1998</w:t>
            </w:r>
          </w:p>
          <w:p w14:paraId="03F23AC1" w14:textId="2534005F" w:rsidR="00047B74" w:rsidRDefault="00047B74" w:rsidP="00047B74">
            <w:pPr>
              <w:pStyle w:val="Heading2"/>
              <w:contextualSpacing w:val="0"/>
              <w:outlineLvl w:val="1"/>
              <w:rPr>
                <w:rStyle w:val="SubtleReference"/>
              </w:rPr>
            </w:pPr>
            <w:r>
              <w:t>B.A. Psychology</w:t>
            </w:r>
            <w:r w:rsidRPr="00CF1A49">
              <w:t xml:space="preserve">, </w:t>
            </w:r>
            <w:r>
              <w:t xml:space="preserve">Magna Cum laude, </w:t>
            </w:r>
            <w:r>
              <w:rPr>
                <w:rStyle w:val="SubtleReference"/>
              </w:rPr>
              <w:t>Westminster College</w:t>
            </w:r>
          </w:p>
          <w:p w14:paraId="56FEFA1A" w14:textId="77777777" w:rsidR="00D55647" w:rsidRPr="00C23289" w:rsidRDefault="00D55647" w:rsidP="00047B74">
            <w:pPr>
              <w:pStyle w:val="Heading2"/>
              <w:contextualSpacing w:val="0"/>
              <w:outlineLvl w:val="1"/>
              <w:rPr>
                <w:rStyle w:val="SubtleReference"/>
                <w:sz w:val="22"/>
                <w:szCs w:val="22"/>
              </w:rPr>
            </w:pPr>
          </w:p>
          <w:p w14:paraId="0D5505BA" w14:textId="5898A097" w:rsidR="000E1F80" w:rsidRDefault="000E1F80" w:rsidP="000E1F80">
            <w:pPr>
              <w:pStyle w:val="Heading3"/>
              <w:contextualSpacing w:val="0"/>
              <w:outlineLvl w:val="2"/>
            </w:pPr>
            <w:r>
              <w:t xml:space="preserve">APRIL 2019 – </w:t>
            </w:r>
            <w:r w:rsidR="008274B2">
              <w:t>PRESENT</w:t>
            </w:r>
          </w:p>
          <w:p w14:paraId="436579B6" w14:textId="4552AE66" w:rsidR="000E1F80" w:rsidRPr="00C23289" w:rsidRDefault="000E1F80" w:rsidP="00C23289">
            <w:pPr>
              <w:pStyle w:val="Heading3"/>
              <w:contextualSpacing w:val="0"/>
              <w:outlineLvl w:val="2"/>
            </w:pPr>
            <w:r w:rsidRPr="00D55647">
              <w:rPr>
                <w:color w:val="1D824C" w:themeColor="accent1"/>
                <w:sz w:val="26"/>
                <w:szCs w:val="26"/>
              </w:rPr>
              <w:t xml:space="preserve">Additional online coursework </w:t>
            </w:r>
            <w:r>
              <w:t>in html5, css3, javascript, python</w:t>
            </w:r>
          </w:p>
        </w:tc>
      </w:tr>
    </w:tbl>
    <w:sdt>
      <w:sdtPr>
        <w:alias w:val="Skills:"/>
        <w:tag w:val="Skills:"/>
        <w:id w:val="-1392877668"/>
        <w:placeholder>
          <w:docPart w:val="9410DACB6F474EF09B682B96B281622A"/>
        </w:placeholder>
        <w:temporary/>
        <w:showingPlcHdr/>
        <w15:appearance w15:val="hidden"/>
      </w:sdtPr>
      <w:sdtEndPr/>
      <w:sdtContent>
        <w:p w14:paraId="06E76922" w14:textId="77777777" w:rsidR="00486277" w:rsidRPr="00CF1A49" w:rsidRDefault="00486277" w:rsidP="00486277">
          <w:pPr>
            <w:pStyle w:val="Heading1"/>
          </w:pPr>
          <w:r w:rsidRPr="00CF1A49">
            <w:t>Skills</w:t>
          </w:r>
        </w:p>
      </w:sdtContent>
    </w:sdt>
    <w:tbl>
      <w:tblPr>
        <w:tblStyle w:val="TableGrid"/>
        <w:tblW w:w="5000" w:type="pct"/>
        <w:tblCellMar>
          <w:left w:w="0" w:type="dxa"/>
          <w:right w:w="0" w:type="dxa"/>
        </w:tblCellMar>
        <w:tblLook w:val="04A0" w:firstRow="1" w:lastRow="0" w:firstColumn="1" w:lastColumn="0" w:noHBand="0" w:noVBand="1"/>
        <w:tblDescription w:val="Skills layout table"/>
      </w:tblPr>
      <w:tblGrid>
        <w:gridCol w:w="5400"/>
        <w:gridCol w:w="5400"/>
      </w:tblGrid>
      <w:tr w:rsidR="003A0632" w:rsidRPr="006E1507" w14:paraId="3E07E56C" w14:textId="77777777" w:rsidTr="00CF1A49">
        <w:tc>
          <w:tcPr>
            <w:tcW w:w="4675" w:type="dxa"/>
          </w:tcPr>
          <w:p w14:paraId="76B8E24A" w14:textId="051C6F9A" w:rsidR="001E3120" w:rsidRPr="006E1507" w:rsidRDefault="008274B2" w:rsidP="006E1507">
            <w:pPr>
              <w:pStyle w:val="ListBullet"/>
              <w:contextualSpacing w:val="0"/>
            </w:pPr>
            <w:r>
              <w:t xml:space="preserve">Consultation </w:t>
            </w:r>
          </w:p>
          <w:p w14:paraId="7519C905" w14:textId="6578B6B5" w:rsidR="001F4E6D" w:rsidRDefault="008274B2" w:rsidP="006E1507">
            <w:pPr>
              <w:pStyle w:val="ListBullet"/>
              <w:contextualSpacing w:val="0"/>
            </w:pPr>
            <w:r>
              <w:t>Teaching/Training</w:t>
            </w:r>
          </w:p>
          <w:p w14:paraId="2DCE1FC7" w14:textId="114E98DE" w:rsidR="00FB6EE0" w:rsidRPr="006E1507" w:rsidRDefault="008274B2" w:rsidP="008274B2">
            <w:pPr>
              <w:pStyle w:val="ListBullet"/>
            </w:pPr>
            <w:r>
              <w:t>Conflict and Crisis Management</w:t>
            </w:r>
          </w:p>
        </w:tc>
        <w:tc>
          <w:tcPr>
            <w:tcW w:w="4675" w:type="dxa"/>
            <w:tcMar>
              <w:left w:w="360" w:type="dxa"/>
            </w:tcMar>
          </w:tcPr>
          <w:p w14:paraId="57A5E88A" w14:textId="62B72D02" w:rsidR="003A0632" w:rsidRPr="006E1507" w:rsidRDefault="008274B2" w:rsidP="006E1507">
            <w:pPr>
              <w:pStyle w:val="ListBullet"/>
              <w:contextualSpacing w:val="0"/>
            </w:pPr>
            <w:r>
              <w:t>Collaboration</w:t>
            </w:r>
          </w:p>
          <w:p w14:paraId="6CFB3EB2" w14:textId="13D1B335" w:rsidR="00D55647" w:rsidRDefault="008274B2" w:rsidP="00CD008D">
            <w:pPr>
              <w:pStyle w:val="ListBullet"/>
              <w:contextualSpacing w:val="0"/>
            </w:pPr>
            <w:r>
              <w:t>Technical Report Writing</w:t>
            </w:r>
          </w:p>
          <w:p w14:paraId="53FD7C3A" w14:textId="4F22CCED" w:rsidR="008274B2" w:rsidRDefault="008274B2" w:rsidP="00CD008D">
            <w:pPr>
              <w:pStyle w:val="ListBullet"/>
              <w:contextualSpacing w:val="0"/>
            </w:pPr>
            <w:r>
              <w:t>Time management</w:t>
            </w:r>
          </w:p>
          <w:p w14:paraId="54D30231" w14:textId="0FF9651C" w:rsidR="00FB6EE0" w:rsidRPr="006E1507" w:rsidRDefault="00FB6EE0" w:rsidP="008274B2">
            <w:pPr>
              <w:pStyle w:val="ListBullet"/>
              <w:numPr>
                <w:ilvl w:val="0"/>
                <w:numId w:val="0"/>
              </w:numPr>
              <w:ind w:left="360"/>
              <w:contextualSpacing w:val="0"/>
            </w:pPr>
          </w:p>
        </w:tc>
      </w:tr>
    </w:tbl>
    <w:p w14:paraId="5FFDB7B7" w14:textId="77777777" w:rsidR="00CD008D" w:rsidRPr="006E1507" w:rsidRDefault="00CD008D" w:rsidP="00CD008D">
      <w:pPr>
        <w:pStyle w:val="ListParagraph"/>
      </w:pPr>
    </w:p>
    <w:sectPr w:rsidR="00CD008D" w:rsidRPr="006E1507" w:rsidSect="00D55647">
      <w:footerReference w:type="default" r:id="rId9"/>
      <w:headerReference w:type="first" r:id="rId10"/>
      <w:pgSz w:w="12240" w:h="15840" w:code="1"/>
      <w:pgMar w:top="720" w:right="720" w:bottom="720" w:left="72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24B48E" w14:textId="77777777" w:rsidR="002C6D74" w:rsidRDefault="002C6D74" w:rsidP="0068194B">
      <w:r>
        <w:separator/>
      </w:r>
    </w:p>
    <w:p w14:paraId="602F5120" w14:textId="77777777" w:rsidR="002C6D74" w:rsidRDefault="002C6D74"/>
    <w:p w14:paraId="1248128B" w14:textId="77777777" w:rsidR="002C6D74" w:rsidRDefault="002C6D74"/>
  </w:endnote>
  <w:endnote w:type="continuationSeparator" w:id="0">
    <w:p w14:paraId="6E1C5132" w14:textId="77777777" w:rsidR="002C6D74" w:rsidRDefault="002C6D74" w:rsidP="0068194B">
      <w:r>
        <w:continuationSeparator/>
      </w:r>
    </w:p>
    <w:p w14:paraId="4F63E047" w14:textId="77777777" w:rsidR="002C6D74" w:rsidRDefault="002C6D74"/>
    <w:p w14:paraId="459FDA09" w14:textId="77777777" w:rsidR="002C6D74" w:rsidRDefault="002C6D7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3606279"/>
      <w:docPartObj>
        <w:docPartGallery w:val="Page Numbers (Bottom of Page)"/>
        <w:docPartUnique/>
      </w:docPartObj>
    </w:sdtPr>
    <w:sdtEndPr>
      <w:rPr>
        <w:noProof/>
      </w:rPr>
    </w:sdtEndPr>
    <w:sdtContent>
      <w:p w14:paraId="1A51D754" w14:textId="77777777" w:rsidR="002B2958" w:rsidRDefault="002B2958">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BE3272" w14:textId="77777777" w:rsidR="002C6D74" w:rsidRDefault="002C6D74" w:rsidP="0068194B">
      <w:r>
        <w:separator/>
      </w:r>
    </w:p>
    <w:p w14:paraId="7DA2155A" w14:textId="77777777" w:rsidR="002C6D74" w:rsidRDefault="002C6D74"/>
    <w:p w14:paraId="4E1A2B02" w14:textId="77777777" w:rsidR="002C6D74" w:rsidRDefault="002C6D74"/>
  </w:footnote>
  <w:footnote w:type="continuationSeparator" w:id="0">
    <w:p w14:paraId="1F2AF712" w14:textId="77777777" w:rsidR="002C6D74" w:rsidRDefault="002C6D74" w:rsidP="0068194B">
      <w:r>
        <w:continuationSeparator/>
      </w:r>
    </w:p>
    <w:p w14:paraId="4E55285B" w14:textId="77777777" w:rsidR="002C6D74" w:rsidRDefault="002C6D74"/>
    <w:p w14:paraId="33FA1B74" w14:textId="77777777" w:rsidR="002C6D74" w:rsidRDefault="002C6D7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8AC407"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13ABB080" wp14:editId="3C9EDE0A">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38795C89"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7A8CD348"/>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3B8B1129"/>
    <w:multiLevelType w:val="hybridMultilevel"/>
    <w:tmpl w:val="EB42F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1"/>
  </w:num>
  <w:num w:numId="8">
    <w:abstractNumId w:val="2"/>
  </w:num>
  <w:num w:numId="9">
    <w:abstractNumId w:val="13"/>
  </w:num>
  <w:num w:numId="10">
    <w:abstractNumId w:val="5"/>
  </w:num>
  <w:num w:numId="11">
    <w:abstractNumId w:val="4"/>
  </w:num>
  <w:num w:numId="12">
    <w:abstractNumId w:val="1"/>
  </w:num>
  <w:num w:numId="13">
    <w:abstractNumId w:val="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B74"/>
    <w:rsid w:val="000001EF"/>
    <w:rsid w:val="00007322"/>
    <w:rsid w:val="00007728"/>
    <w:rsid w:val="00024584"/>
    <w:rsid w:val="00024730"/>
    <w:rsid w:val="00047B74"/>
    <w:rsid w:val="00055E95"/>
    <w:rsid w:val="0007021F"/>
    <w:rsid w:val="000B2BA5"/>
    <w:rsid w:val="000E1F80"/>
    <w:rsid w:val="000F2F8C"/>
    <w:rsid w:val="0010006E"/>
    <w:rsid w:val="001045A8"/>
    <w:rsid w:val="00112C26"/>
    <w:rsid w:val="00114A91"/>
    <w:rsid w:val="001427E1"/>
    <w:rsid w:val="00163668"/>
    <w:rsid w:val="00171566"/>
    <w:rsid w:val="00174676"/>
    <w:rsid w:val="001755A8"/>
    <w:rsid w:val="00184014"/>
    <w:rsid w:val="00192008"/>
    <w:rsid w:val="001C0E68"/>
    <w:rsid w:val="001C4B6F"/>
    <w:rsid w:val="001D0BF1"/>
    <w:rsid w:val="001E3120"/>
    <w:rsid w:val="001E7E0C"/>
    <w:rsid w:val="001F0BB0"/>
    <w:rsid w:val="001F4E6D"/>
    <w:rsid w:val="001F6140"/>
    <w:rsid w:val="00203573"/>
    <w:rsid w:val="0020597D"/>
    <w:rsid w:val="00213B4C"/>
    <w:rsid w:val="002253B0"/>
    <w:rsid w:val="00236D54"/>
    <w:rsid w:val="00241D8C"/>
    <w:rsid w:val="00241FDB"/>
    <w:rsid w:val="0024720C"/>
    <w:rsid w:val="002617AE"/>
    <w:rsid w:val="002638D0"/>
    <w:rsid w:val="002647D3"/>
    <w:rsid w:val="00275EAE"/>
    <w:rsid w:val="00294998"/>
    <w:rsid w:val="00297F18"/>
    <w:rsid w:val="002A1945"/>
    <w:rsid w:val="002B2958"/>
    <w:rsid w:val="002B3FC8"/>
    <w:rsid w:val="002C6D74"/>
    <w:rsid w:val="002D23C5"/>
    <w:rsid w:val="002D6137"/>
    <w:rsid w:val="002E7E61"/>
    <w:rsid w:val="002F05E5"/>
    <w:rsid w:val="002F254D"/>
    <w:rsid w:val="002F30E4"/>
    <w:rsid w:val="00307140"/>
    <w:rsid w:val="00316DFF"/>
    <w:rsid w:val="00325B57"/>
    <w:rsid w:val="00336056"/>
    <w:rsid w:val="003544E1"/>
    <w:rsid w:val="00366398"/>
    <w:rsid w:val="003A0632"/>
    <w:rsid w:val="003A30E5"/>
    <w:rsid w:val="003A6ADF"/>
    <w:rsid w:val="003B5928"/>
    <w:rsid w:val="003D380F"/>
    <w:rsid w:val="003E160D"/>
    <w:rsid w:val="003E3D8F"/>
    <w:rsid w:val="003F1D5F"/>
    <w:rsid w:val="00405128"/>
    <w:rsid w:val="00406CFF"/>
    <w:rsid w:val="00416B25"/>
    <w:rsid w:val="00420592"/>
    <w:rsid w:val="004319E0"/>
    <w:rsid w:val="00437E8C"/>
    <w:rsid w:val="00440225"/>
    <w:rsid w:val="004726BC"/>
    <w:rsid w:val="00474105"/>
    <w:rsid w:val="00480E6E"/>
    <w:rsid w:val="00486277"/>
    <w:rsid w:val="00494CF6"/>
    <w:rsid w:val="00495F8D"/>
    <w:rsid w:val="004A1FAE"/>
    <w:rsid w:val="004A32FF"/>
    <w:rsid w:val="004B06EB"/>
    <w:rsid w:val="004B6AD0"/>
    <w:rsid w:val="004C2D5D"/>
    <w:rsid w:val="004C33E1"/>
    <w:rsid w:val="004D251C"/>
    <w:rsid w:val="004E01EB"/>
    <w:rsid w:val="004E2794"/>
    <w:rsid w:val="00510392"/>
    <w:rsid w:val="00513E2A"/>
    <w:rsid w:val="00540A2D"/>
    <w:rsid w:val="0054136B"/>
    <w:rsid w:val="00566A35"/>
    <w:rsid w:val="0056701E"/>
    <w:rsid w:val="005740D7"/>
    <w:rsid w:val="005A0F26"/>
    <w:rsid w:val="005A1B10"/>
    <w:rsid w:val="005A6850"/>
    <w:rsid w:val="005B1B1B"/>
    <w:rsid w:val="005C5932"/>
    <w:rsid w:val="005D3CA7"/>
    <w:rsid w:val="005D4CC1"/>
    <w:rsid w:val="005F4B91"/>
    <w:rsid w:val="005F55D2"/>
    <w:rsid w:val="0062312F"/>
    <w:rsid w:val="00625F2C"/>
    <w:rsid w:val="006618E9"/>
    <w:rsid w:val="0068194B"/>
    <w:rsid w:val="00692703"/>
    <w:rsid w:val="006A1962"/>
    <w:rsid w:val="006B5D48"/>
    <w:rsid w:val="006B7D7B"/>
    <w:rsid w:val="006C1A5E"/>
    <w:rsid w:val="006E1507"/>
    <w:rsid w:val="00712D8B"/>
    <w:rsid w:val="007273B7"/>
    <w:rsid w:val="00733E0A"/>
    <w:rsid w:val="0074403D"/>
    <w:rsid w:val="00746D44"/>
    <w:rsid w:val="007538DC"/>
    <w:rsid w:val="00757803"/>
    <w:rsid w:val="0079206B"/>
    <w:rsid w:val="00796076"/>
    <w:rsid w:val="007A565E"/>
    <w:rsid w:val="007B5A77"/>
    <w:rsid w:val="007C0566"/>
    <w:rsid w:val="007C606B"/>
    <w:rsid w:val="007E6A61"/>
    <w:rsid w:val="007F420B"/>
    <w:rsid w:val="00801140"/>
    <w:rsid w:val="00803404"/>
    <w:rsid w:val="008274B2"/>
    <w:rsid w:val="00834955"/>
    <w:rsid w:val="00855B59"/>
    <w:rsid w:val="00860461"/>
    <w:rsid w:val="0086487C"/>
    <w:rsid w:val="00870B20"/>
    <w:rsid w:val="008829F8"/>
    <w:rsid w:val="00885897"/>
    <w:rsid w:val="008A6538"/>
    <w:rsid w:val="008C7056"/>
    <w:rsid w:val="008F3B14"/>
    <w:rsid w:val="00901899"/>
    <w:rsid w:val="0090344B"/>
    <w:rsid w:val="00905715"/>
    <w:rsid w:val="0091321E"/>
    <w:rsid w:val="00913946"/>
    <w:rsid w:val="0092726B"/>
    <w:rsid w:val="009361BA"/>
    <w:rsid w:val="00944F78"/>
    <w:rsid w:val="009510E7"/>
    <w:rsid w:val="00952C89"/>
    <w:rsid w:val="009571D8"/>
    <w:rsid w:val="009650EA"/>
    <w:rsid w:val="0097790C"/>
    <w:rsid w:val="0098506E"/>
    <w:rsid w:val="009A44CE"/>
    <w:rsid w:val="009C4DFC"/>
    <w:rsid w:val="009D44F8"/>
    <w:rsid w:val="009E3160"/>
    <w:rsid w:val="009F220C"/>
    <w:rsid w:val="009F3B05"/>
    <w:rsid w:val="009F4931"/>
    <w:rsid w:val="00A14534"/>
    <w:rsid w:val="00A16DAA"/>
    <w:rsid w:val="00A24162"/>
    <w:rsid w:val="00A25023"/>
    <w:rsid w:val="00A270EA"/>
    <w:rsid w:val="00A34BA2"/>
    <w:rsid w:val="00A36F27"/>
    <w:rsid w:val="00A42E32"/>
    <w:rsid w:val="00A46E63"/>
    <w:rsid w:val="00A51DC5"/>
    <w:rsid w:val="00A53DE1"/>
    <w:rsid w:val="00A615E1"/>
    <w:rsid w:val="00A755E8"/>
    <w:rsid w:val="00A93A5D"/>
    <w:rsid w:val="00AB32F8"/>
    <w:rsid w:val="00AB610B"/>
    <w:rsid w:val="00AD360E"/>
    <w:rsid w:val="00AD40FB"/>
    <w:rsid w:val="00AD782D"/>
    <w:rsid w:val="00AE7650"/>
    <w:rsid w:val="00B10EBE"/>
    <w:rsid w:val="00B236F1"/>
    <w:rsid w:val="00B50F99"/>
    <w:rsid w:val="00B51D1B"/>
    <w:rsid w:val="00B540F4"/>
    <w:rsid w:val="00B60FD0"/>
    <w:rsid w:val="00B622DF"/>
    <w:rsid w:val="00B6332A"/>
    <w:rsid w:val="00B81760"/>
    <w:rsid w:val="00B8494C"/>
    <w:rsid w:val="00BA1546"/>
    <w:rsid w:val="00BB4E51"/>
    <w:rsid w:val="00BD431F"/>
    <w:rsid w:val="00BE423E"/>
    <w:rsid w:val="00BF61AC"/>
    <w:rsid w:val="00C23289"/>
    <w:rsid w:val="00C47FA6"/>
    <w:rsid w:val="00C57FC6"/>
    <w:rsid w:val="00C66A7D"/>
    <w:rsid w:val="00C779DA"/>
    <w:rsid w:val="00C814F7"/>
    <w:rsid w:val="00CA4B4D"/>
    <w:rsid w:val="00CB35C3"/>
    <w:rsid w:val="00CD008D"/>
    <w:rsid w:val="00CD323D"/>
    <w:rsid w:val="00CE4030"/>
    <w:rsid w:val="00CE64B3"/>
    <w:rsid w:val="00CF1A49"/>
    <w:rsid w:val="00D0630C"/>
    <w:rsid w:val="00D243A9"/>
    <w:rsid w:val="00D305E5"/>
    <w:rsid w:val="00D37CD3"/>
    <w:rsid w:val="00D55647"/>
    <w:rsid w:val="00D66A52"/>
    <w:rsid w:val="00D66EFA"/>
    <w:rsid w:val="00D72A2D"/>
    <w:rsid w:val="00D9521A"/>
    <w:rsid w:val="00DA3914"/>
    <w:rsid w:val="00DA59AA"/>
    <w:rsid w:val="00DB6915"/>
    <w:rsid w:val="00DB7E1E"/>
    <w:rsid w:val="00DC1B78"/>
    <w:rsid w:val="00DC2A2F"/>
    <w:rsid w:val="00DC600B"/>
    <w:rsid w:val="00DE0FAA"/>
    <w:rsid w:val="00DE136D"/>
    <w:rsid w:val="00DE6534"/>
    <w:rsid w:val="00DF4D6C"/>
    <w:rsid w:val="00E01923"/>
    <w:rsid w:val="00E14498"/>
    <w:rsid w:val="00E2397A"/>
    <w:rsid w:val="00E254DB"/>
    <w:rsid w:val="00E300FC"/>
    <w:rsid w:val="00E362DB"/>
    <w:rsid w:val="00E50C2B"/>
    <w:rsid w:val="00E5632B"/>
    <w:rsid w:val="00E70240"/>
    <w:rsid w:val="00E71E6B"/>
    <w:rsid w:val="00E81CC5"/>
    <w:rsid w:val="00E85A87"/>
    <w:rsid w:val="00E85B4A"/>
    <w:rsid w:val="00E9528E"/>
    <w:rsid w:val="00EA5099"/>
    <w:rsid w:val="00EC1351"/>
    <w:rsid w:val="00EC4C5F"/>
    <w:rsid w:val="00EC4CBF"/>
    <w:rsid w:val="00EE2CA8"/>
    <w:rsid w:val="00EF17E8"/>
    <w:rsid w:val="00EF51D9"/>
    <w:rsid w:val="00F130DD"/>
    <w:rsid w:val="00F24884"/>
    <w:rsid w:val="00F476C4"/>
    <w:rsid w:val="00F61DF9"/>
    <w:rsid w:val="00F81960"/>
    <w:rsid w:val="00F8769D"/>
    <w:rsid w:val="00F9350C"/>
    <w:rsid w:val="00F94EB5"/>
    <w:rsid w:val="00F9624D"/>
    <w:rsid w:val="00FB31C1"/>
    <w:rsid w:val="00FB58F2"/>
    <w:rsid w:val="00FB6EE0"/>
    <w:rsid w:val="00FC6AEA"/>
    <w:rsid w:val="00FD3D13"/>
    <w:rsid w:val="00FE5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5B9490"/>
  <w15:chartTrackingRefBased/>
  <w15:docId w15:val="{615A94A3-4ABF-47B3-8A23-045E9A0AA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420B"/>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styleId="UnresolvedMention">
    <w:name w:val="Unresolved Mention"/>
    <w:basedOn w:val="DefaultParagraphFont"/>
    <w:uiPriority w:val="99"/>
    <w:semiHidden/>
    <w:unhideWhenUsed/>
    <w:rsid w:val="007A56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eckyeng226.github.io"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beckyeng226@gmail.com" TargetMode="Externa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liam\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9D7322A4F3549DFB856C2A66DB73E27"/>
        <w:category>
          <w:name w:val="General"/>
          <w:gallery w:val="placeholder"/>
        </w:category>
        <w:types>
          <w:type w:val="bbPlcHdr"/>
        </w:types>
        <w:behaviors>
          <w:behavior w:val="content"/>
        </w:behaviors>
        <w:guid w:val="{00B6EAE3-D6B3-4AD7-8664-20DFDF435DA6}"/>
      </w:docPartPr>
      <w:docPartBody>
        <w:p w:rsidR="00BF171E" w:rsidRDefault="00172E4B">
          <w:pPr>
            <w:pStyle w:val="B9D7322A4F3549DFB856C2A66DB73E27"/>
          </w:pPr>
          <w:r w:rsidRPr="00CF1A49">
            <w:t>Experience</w:t>
          </w:r>
        </w:p>
      </w:docPartBody>
    </w:docPart>
    <w:docPart>
      <w:docPartPr>
        <w:name w:val="6B1EEB18A8BE4CFF9DBDBF931CD71BC6"/>
        <w:category>
          <w:name w:val="General"/>
          <w:gallery w:val="placeholder"/>
        </w:category>
        <w:types>
          <w:type w:val="bbPlcHdr"/>
        </w:types>
        <w:behaviors>
          <w:behavior w:val="content"/>
        </w:behaviors>
        <w:guid w:val="{EDF799AC-3100-4C28-B2A1-001BE202E9AD}"/>
      </w:docPartPr>
      <w:docPartBody>
        <w:p w:rsidR="00BF171E" w:rsidRDefault="00172E4B">
          <w:pPr>
            <w:pStyle w:val="6B1EEB18A8BE4CFF9DBDBF931CD71BC6"/>
          </w:pPr>
          <w:r w:rsidRPr="00CF1A49">
            <w:t>Education</w:t>
          </w:r>
        </w:p>
      </w:docPartBody>
    </w:docPart>
    <w:docPart>
      <w:docPartPr>
        <w:name w:val="9410DACB6F474EF09B682B96B281622A"/>
        <w:category>
          <w:name w:val="General"/>
          <w:gallery w:val="placeholder"/>
        </w:category>
        <w:types>
          <w:type w:val="bbPlcHdr"/>
        </w:types>
        <w:behaviors>
          <w:behavior w:val="content"/>
        </w:behaviors>
        <w:guid w:val="{A087E181-3FE4-44A0-B506-8DD5C0E578B3}"/>
      </w:docPartPr>
      <w:docPartBody>
        <w:p w:rsidR="00BF171E" w:rsidRDefault="00172E4B">
          <w:pPr>
            <w:pStyle w:val="9410DACB6F474EF09B682B96B281622A"/>
          </w:pPr>
          <w:r w:rsidRPr="00CF1A49">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BCF"/>
    <w:rsid w:val="00172E4B"/>
    <w:rsid w:val="00390BCF"/>
    <w:rsid w:val="0047391E"/>
    <w:rsid w:val="00744A99"/>
    <w:rsid w:val="007C5FA3"/>
    <w:rsid w:val="00BF17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
    <w:rPr>
      <w:b/>
      <w:iCs/>
      <w:color w:val="262626" w:themeColor="text1" w:themeTint="D9"/>
    </w:rPr>
  </w:style>
  <w:style w:type="paragraph" w:customStyle="1" w:styleId="B9D7322A4F3549DFB856C2A66DB73E27">
    <w:name w:val="B9D7322A4F3549DFB856C2A66DB73E27"/>
  </w:style>
  <w:style w:type="character" w:styleId="SubtleReference">
    <w:name w:val="Subtle Reference"/>
    <w:basedOn w:val="DefaultParagraphFont"/>
    <w:uiPriority w:val="10"/>
    <w:qFormat/>
    <w:rPr>
      <w:b/>
      <w:caps w:val="0"/>
      <w:smallCaps/>
      <w:color w:val="595959" w:themeColor="text1" w:themeTint="A6"/>
    </w:rPr>
  </w:style>
  <w:style w:type="paragraph" w:customStyle="1" w:styleId="6B1EEB18A8BE4CFF9DBDBF931CD71BC6">
    <w:name w:val="6B1EEB18A8BE4CFF9DBDBF931CD71BC6"/>
  </w:style>
  <w:style w:type="paragraph" w:customStyle="1" w:styleId="9410DACB6F474EF09B682B96B281622A">
    <w:name w:val="9410DACB6F474EF09B682B96B281622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chronological resume.dotx</Template>
  <TotalTime>1</TotalTime>
  <Pages>2</Pages>
  <Words>502</Words>
  <Characters>2866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dc:creator>
  <cp:keywords/>
  <dc:description/>
  <cp:lastModifiedBy>mommy eng</cp:lastModifiedBy>
  <cp:revision>2</cp:revision>
  <dcterms:created xsi:type="dcterms:W3CDTF">2020-12-31T21:19:00Z</dcterms:created>
  <dcterms:modified xsi:type="dcterms:W3CDTF">2020-12-31T21:19:00Z</dcterms:modified>
  <cp:category/>
</cp:coreProperties>
</file>